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D27F8" w14:textId="77777777" w:rsidR="00000000" w:rsidRDefault="007E664C">
      <w:pPr>
        <w:pStyle w:val="Heading1"/>
        <w:rPr>
          <w:rFonts w:ascii="Arial" w:eastAsia="Times New Roman" w:hAnsi="Arial" w:cs="Arial"/>
          <w:sz w:val="40"/>
          <w:szCs w:val="40"/>
        </w:rPr>
      </w:pPr>
      <w:r>
        <w:rPr>
          <w:rFonts w:ascii="Arial" w:eastAsia="Times New Roman" w:hAnsi="Arial" w:cs="Arial"/>
          <w:sz w:val="40"/>
          <w:szCs w:val="40"/>
        </w:rPr>
        <w:t>Checklist to validate repo before publishing to GitHub</w:t>
      </w:r>
    </w:p>
    <w:p w14:paraId="02D314DD" w14:textId="77777777" w:rsidR="00000000" w:rsidRDefault="007E664C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process to bring an internal repo to external GitHub requires the authors (lead analysts) </w:t>
      </w:r>
      <w:r>
        <w:rPr>
          <w:rFonts w:ascii="Arial" w:hAnsi="Arial" w:cs="Arial"/>
          <w:sz w:val="20"/>
          <w:szCs w:val="20"/>
        </w:rPr>
        <w:t>to review the code quality and to ensure the lack of sensitive information.</w:t>
      </w:r>
    </w:p>
    <w:p w14:paraId="76D40580" w14:textId="77777777" w:rsidR="00000000" w:rsidRDefault="007E664C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code quality, we recommend the analysts applying good engineering practices for building their code. Some of these materials can be found in our Data Science </w:t>
      </w:r>
      <w:hyperlink r:id="rId5" w:history="1">
        <w:r>
          <w:rPr>
            <w:rStyle w:val="Hyperlink"/>
            <w:rFonts w:ascii="Arial" w:hAnsi="Arial" w:cs="Arial"/>
            <w:sz w:val="20"/>
            <w:szCs w:val="20"/>
          </w:rPr>
          <w:t>rap-community-of-practice</w:t>
        </w:r>
      </w:hyperlink>
      <w:r>
        <w:rPr>
          <w:rFonts w:ascii="Arial" w:hAnsi="Arial" w:cs="Arial"/>
          <w:sz w:val="20"/>
          <w:szCs w:val="20"/>
        </w:rPr>
        <w:t xml:space="preserve"> and NHSD Software Engineering </w:t>
      </w:r>
      <w:hyperlink r:id="rId6" w:history="1">
        <w:r>
          <w:rPr>
            <w:rStyle w:val="Hyperlink"/>
            <w:rFonts w:ascii="Arial" w:hAnsi="Arial" w:cs="Arial"/>
            <w:sz w:val="20"/>
            <w:szCs w:val="20"/>
          </w:rPr>
          <w:t>data-quality-frame</w:t>
        </w:r>
        <w:r>
          <w:rPr>
            <w:rStyle w:val="Hyperlink"/>
            <w:rFonts w:ascii="Arial" w:hAnsi="Arial" w:cs="Arial"/>
            <w:sz w:val="20"/>
            <w:szCs w:val="20"/>
          </w:rPr>
          <w:t>work</w:t>
        </w:r>
      </w:hyperlink>
      <w:r>
        <w:rPr>
          <w:rFonts w:ascii="Arial" w:hAnsi="Arial" w:cs="Arial"/>
          <w:sz w:val="20"/>
          <w:szCs w:val="20"/>
        </w:rPr>
        <w:t>. The below is only concerned with checks to ensure there is no sensitive information present, and that the code is safe to publish externally. </w:t>
      </w:r>
    </w:p>
    <w:p w14:paraId="3EE3E794" w14:textId="77777777" w:rsidR="00000000" w:rsidRDefault="007E664C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status-macro"/>
          <w:rFonts w:ascii="Arial" w:hAnsi="Arial" w:cs="Arial"/>
          <w:sz w:val="20"/>
          <w:szCs w:val="20"/>
          <w:highlight w:val="red"/>
        </w:rPr>
        <w:t>RED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color w:val="172B4D"/>
          <w:sz w:val="20"/>
          <w:szCs w:val="20"/>
        </w:rPr>
        <w:t>Not fit for publishing - requires immediate attention</w:t>
      </w:r>
    </w:p>
    <w:p w14:paraId="4837EEB5" w14:textId="77777777" w:rsidR="00000000" w:rsidRDefault="007E664C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status-macro"/>
          <w:rFonts w:ascii="Arial" w:hAnsi="Arial" w:cs="Arial"/>
          <w:sz w:val="20"/>
          <w:szCs w:val="20"/>
          <w:highlight w:val="yellow"/>
        </w:rPr>
        <w:t>AMBER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color w:val="172B4D"/>
          <w:sz w:val="20"/>
          <w:szCs w:val="20"/>
        </w:rPr>
        <w:t>Not fit for publishing - will require atten</w:t>
      </w:r>
      <w:r>
        <w:rPr>
          <w:rFonts w:ascii="Arial" w:hAnsi="Arial" w:cs="Arial"/>
          <w:color w:val="172B4D"/>
          <w:sz w:val="20"/>
          <w:szCs w:val="20"/>
        </w:rPr>
        <w:t>tion before external review</w:t>
      </w:r>
    </w:p>
    <w:p w14:paraId="24CD7CB5" w14:textId="77777777" w:rsidR="00000000" w:rsidRDefault="007E664C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status-macro"/>
          <w:rFonts w:ascii="Arial" w:hAnsi="Arial" w:cs="Arial"/>
          <w:sz w:val="20"/>
          <w:szCs w:val="20"/>
          <w:highlight w:val="green"/>
        </w:rPr>
        <w:t>GREEN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color w:val="172B4D"/>
          <w:sz w:val="20"/>
          <w:szCs w:val="20"/>
        </w:rPr>
        <w:t>Fit for publishing</w:t>
      </w:r>
    </w:p>
    <w:p w14:paraId="7A35F541" w14:textId="77777777" w:rsidR="00000000" w:rsidRDefault="007E664C">
      <w:pPr>
        <w:pStyle w:val="Heading3"/>
        <w:numPr>
          <w:ilvl w:val="0"/>
          <w:numId w:val="1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Repository to be published on Github: </w:t>
      </w:r>
      <w:r>
        <w:rPr>
          <w:rFonts w:ascii="Arial" w:eastAsia="Times New Roman" w:hAnsi="Arial" w:cs="Arial"/>
          <w:b w:val="0"/>
          <w:bCs w:val="0"/>
          <w:sz w:val="22"/>
          <w:szCs w:val="22"/>
        </w:rPr>
        <w:t>&lt;insert Github repo link here&gt;</w:t>
      </w:r>
    </w:p>
    <w:p w14:paraId="030EC616" w14:textId="77777777" w:rsidR="00000000" w:rsidRDefault="007E664C">
      <w:pPr>
        <w:pStyle w:val="NormalWeb"/>
        <w:rPr>
          <w:rFonts w:ascii="Arial" w:hAnsi="Arial" w:cs="Arial"/>
          <w:sz w:val="20"/>
          <w:szCs w:val="20"/>
        </w:rPr>
      </w:pPr>
    </w:p>
    <w:tbl>
      <w:tblPr>
        <w:tblW w:w="4676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3782"/>
        <w:gridCol w:w="831"/>
        <w:gridCol w:w="1310"/>
        <w:gridCol w:w="1408"/>
        <w:gridCol w:w="891"/>
        <w:gridCol w:w="1313"/>
        <w:gridCol w:w="550"/>
      </w:tblGrid>
      <w:tr w:rsidR="00000000" w14:paraId="5B5F202F" w14:textId="77777777">
        <w:trPr>
          <w:divId w:val="95984134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D1FD0D" w14:textId="77777777" w:rsidR="00000000" w:rsidRDefault="007E664C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Checklist items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E5CB5E" w14:textId="77777777" w:rsidR="00000000" w:rsidRDefault="007E664C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Internal check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B7B85B" w14:textId="77777777" w:rsidR="00000000" w:rsidRDefault="007E664C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Int. Comments &amp; Suggestions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28416A" w14:textId="77777777" w:rsidR="00000000" w:rsidRDefault="007E664C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Confirm suggestions have been implemented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626ED9" w14:textId="77777777" w:rsidR="00000000" w:rsidRDefault="007E664C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External check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43780A" w14:textId="77777777" w:rsidR="00000000" w:rsidRDefault="007E664C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Ext. Comments &amp; S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uggestions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60DF30" w14:textId="77777777" w:rsidR="00000000" w:rsidRDefault="007E664C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RAG</w:t>
            </w:r>
          </w:p>
        </w:tc>
      </w:tr>
      <w:tr w:rsidR="00000000" w14:paraId="68352963" w14:textId="77777777">
        <w:trPr>
          <w:divId w:val="95984134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628CB4" w14:textId="77777777" w:rsidR="00000000" w:rsidRDefault="007E664C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Confirm code is fit for purpose</w:t>
            </w:r>
          </w:p>
          <w:p w14:paraId="3EBCC93B" w14:textId="77777777" w:rsidR="00000000" w:rsidRDefault="007E664C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172B4D"/>
                <w:sz w:val="18"/>
                <w:szCs w:val="18"/>
              </w:rPr>
              <w:t>(All outputs replicate what has been published. Code adheres to standards for clarity, commenting, style, etc. Testing applied.)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80AF60" w14:textId="77777777" w:rsidR="00000000" w:rsidRDefault="007E664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D4F900" w14:textId="77777777" w:rsidR="00000000" w:rsidRDefault="007E664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614A0A" w14:textId="77777777" w:rsidR="00000000" w:rsidRDefault="007E664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62680E" w14:textId="77777777" w:rsidR="00000000" w:rsidRDefault="007E664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3EB5D5" w14:textId="77777777" w:rsidR="00000000" w:rsidRDefault="007E664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D27091" w14:textId="77777777" w:rsidR="00000000" w:rsidRDefault="007E664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3E992C9A" w14:textId="77777777" w:rsidTr="008542E4">
        <w:trPr>
          <w:divId w:val="959841343"/>
          <w:cantSplit/>
          <w:trHeight w:val="150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63B20C" w14:textId="77777777" w:rsidR="007E664C" w:rsidRPr="007E664C" w:rsidRDefault="007E664C" w:rsidP="007E664C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/>
              <w:rPr>
                <w:rStyle w:val="placeholder-inline-tasks"/>
                <w:rFonts w:ascii="Arial" w:hAnsi="Arial" w:cs="Arial"/>
                <w:sz w:val="18"/>
                <w:szCs w:val="18"/>
              </w:rPr>
            </w:pPr>
            <w:r>
              <w:rPr>
                <w:rStyle w:val="placeholder-inline-tasks"/>
                <w:rFonts w:ascii="Arial" w:eastAsia="Times New Roman" w:hAnsi="Arial" w:cs="Arial"/>
                <w:sz w:val="18"/>
                <w:szCs w:val="18"/>
              </w:rPr>
              <w:t>Confirm code has been peer reviewed.</w:t>
            </w:r>
          </w:p>
          <w:p w14:paraId="3E271018" w14:textId="06EA0237" w:rsidR="00000000" w:rsidRPr="007E664C" w:rsidRDefault="007E664C" w:rsidP="007E664C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7E664C">
              <w:rPr>
                <w:rStyle w:val="placeholder-inline-tasks"/>
                <w:rFonts w:ascii="Arial" w:eastAsia="Times New Roman" w:hAnsi="Arial" w:cs="Arial"/>
                <w:sz w:val="18"/>
                <w:szCs w:val="18"/>
              </w:rPr>
              <w:t>Confirm code is tested and runs in a different environment.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A148C6" w14:textId="77777777" w:rsidR="00000000" w:rsidRDefault="007E664C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71CEE2" w14:textId="77777777" w:rsidR="00000000" w:rsidRDefault="007E664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1AB727" w14:textId="77777777" w:rsidR="00000000" w:rsidRDefault="007E664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F1212B" w14:textId="77777777" w:rsidR="00000000" w:rsidRDefault="007E664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924BD6" w14:textId="77777777" w:rsidR="00000000" w:rsidRDefault="007E664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7402B8" w14:textId="77777777" w:rsidR="00000000" w:rsidRDefault="007E664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1BC81468" w14:textId="77777777" w:rsidTr="008542E4">
        <w:trPr>
          <w:divId w:val="959841343"/>
          <w:cantSplit/>
          <w:trHeight w:val="95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50EF08" w14:textId="77777777" w:rsidR="00000000" w:rsidRDefault="007E664C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Identify clearly who owns the code and how others can use 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EECCA3" w14:textId="77777777" w:rsidR="00000000" w:rsidRDefault="007E664C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502D7509" w14:textId="77777777" w:rsidR="00000000" w:rsidRDefault="007E664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7AEFC2B7" w14:textId="77777777" w:rsidR="00000000" w:rsidRDefault="007E664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5B0DEEA0" w14:textId="77777777" w:rsidR="00000000" w:rsidRDefault="007E664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84B9D" w14:textId="77777777" w:rsidR="00000000" w:rsidRDefault="007E664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7C9978F" w14:textId="77777777" w:rsidR="00000000" w:rsidRDefault="007E664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0CD0BC49" w14:textId="77777777" w:rsidTr="008542E4">
        <w:trPr>
          <w:divId w:val="95984134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335264" w14:textId="77777777" w:rsidR="008542E4" w:rsidRDefault="008542E4" w:rsidP="008542E4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Obtain approval from the owner of the designed products or services in this repo to publish code.</w:t>
            </w:r>
          </w:p>
          <w:p w14:paraId="3DEC8EDC" w14:textId="77777777" w:rsidR="008542E4" w:rsidRDefault="008542E4" w:rsidP="008542E4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Assign the person (or team) with responsibility for ongoing support and communications for the code.</w:t>
            </w:r>
          </w:p>
          <w:p w14:paraId="3731612B" w14:textId="77777777" w:rsidR="008542E4" w:rsidRDefault="008542E4" w:rsidP="008542E4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Make sure the code does not include any unreleased policy or sensitive algorithm(e.g. fraud detection)</w:t>
            </w:r>
          </w:p>
          <w:p w14:paraId="65C389E2" w14:textId="77777777" w:rsidR="00000000" w:rsidRDefault="007E664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8D9479" w14:textId="77777777" w:rsidR="00000000" w:rsidRDefault="007E664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85929D" w14:textId="77777777" w:rsidR="00000000" w:rsidRDefault="007E664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5674C5" w14:textId="77777777" w:rsidR="00000000" w:rsidRDefault="007E664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CA53FA" w14:textId="77777777" w:rsidR="00000000" w:rsidRDefault="007E664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47051" w14:textId="77777777" w:rsidR="00000000" w:rsidRDefault="007E664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755ACBD" w14:textId="77777777" w:rsidR="00000000" w:rsidRDefault="007E664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42E4" w14:paraId="3FAB0294" w14:textId="77777777" w:rsidTr="008542E4">
        <w:trPr>
          <w:divId w:val="95984134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6E9D959" w14:textId="505B8791" w:rsidR="008542E4" w:rsidRPr="008542E4" w:rsidRDefault="008542E4" w:rsidP="008542E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Secret &amp; credentials scanning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43F9EF" w14:textId="77777777" w:rsidR="008542E4" w:rsidRDefault="008542E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D80E0D" w14:textId="77777777" w:rsidR="008542E4" w:rsidRDefault="008542E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A00CD2" w14:textId="77777777" w:rsidR="008542E4" w:rsidRDefault="008542E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418B71F" w14:textId="77777777" w:rsidR="008542E4" w:rsidRDefault="008542E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5EA24" w14:textId="77777777" w:rsidR="008542E4" w:rsidRDefault="008542E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6444AA" w14:textId="77777777" w:rsidR="008542E4" w:rsidRDefault="008542E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42E4" w14:paraId="5E0D19A9" w14:textId="77777777" w:rsidTr="008542E4">
        <w:trPr>
          <w:divId w:val="95984134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FBFA51" w14:textId="77777777" w:rsidR="003E6743" w:rsidRDefault="003E6743" w:rsidP="003E6743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Remove all passwords, IP addresses, AWS secret, and identification info.</w:t>
            </w:r>
          </w:p>
          <w:p w14:paraId="1BBED689" w14:textId="77777777" w:rsidR="003E6743" w:rsidRDefault="003E6743" w:rsidP="003E6743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Remove Git history to prevent leakage of credentials or secrets in past commits (</w:t>
            </w:r>
            <w:r>
              <w:rPr>
                <w:rStyle w:val="Emphasis"/>
                <w:rFonts w:ascii="Arial" w:eastAsia="Times New Roman" w:hAnsi="Arial" w:cs="Arial"/>
                <w:sz w:val="18"/>
                <w:szCs w:val="18"/>
              </w:rPr>
              <w:t>in the fit-for-publishing process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).</w:t>
            </w:r>
          </w:p>
          <w:p w14:paraId="11EA3EF0" w14:textId="6E079D83" w:rsidR="008542E4" w:rsidRPr="003E6743" w:rsidRDefault="003E6743" w:rsidP="003E6743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Code should be put through a build test to ensure that it will run in another environment. E.g. promote code to test env, install and run. Or CI pipeline in gitlab using docker image.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7D494F" w14:textId="77777777" w:rsidR="008542E4" w:rsidRDefault="008542E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B7242E4" w14:textId="77777777" w:rsidR="008542E4" w:rsidRDefault="008542E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7D21BB" w14:textId="77777777" w:rsidR="008542E4" w:rsidRDefault="008542E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83FB59" w14:textId="77777777" w:rsidR="008542E4" w:rsidRDefault="008542E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E34D6" w14:textId="77777777" w:rsidR="008542E4" w:rsidRDefault="008542E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D4DD5B9" w14:textId="77777777" w:rsidR="008542E4" w:rsidRDefault="008542E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42E4" w14:paraId="0D895117" w14:textId="77777777" w:rsidTr="008542E4">
        <w:trPr>
          <w:divId w:val="95984134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80AB67" w14:textId="614A6D50" w:rsidR="008542E4" w:rsidRPr="003E6743" w:rsidRDefault="003E6743" w:rsidP="003E674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Confirm no data stored in the Git repo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3C7AFD" w14:textId="77777777" w:rsidR="008542E4" w:rsidRDefault="008542E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471D51" w14:textId="77777777" w:rsidR="008542E4" w:rsidRDefault="008542E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3C8B5B" w14:textId="77777777" w:rsidR="008542E4" w:rsidRDefault="008542E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5BB2795" w14:textId="77777777" w:rsidR="008542E4" w:rsidRDefault="008542E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A4CFB" w14:textId="77777777" w:rsidR="008542E4" w:rsidRDefault="008542E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980875" w14:textId="77777777" w:rsidR="008542E4" w:rsidRDefault="008542E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42E4" w14:paraId="29D6BE90" w14:textId="77777777" w:rsidTr="008542E4">
        <w:trPr>
          <w:divId w:val="95984134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6E0888C" w14:textId="77777777" w:rsidR="003E6743" w:rsidRDefault="003E6743" w:rsidP="003E6743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Ensure no Jupyter notebooks exist in the repo.</w:t>
            </w:r>
          </w:p>
          <w:p w14:paraId="5EE32C5D" w14:textId="77777777" w:rsidR="003E6743" w:rsidRDefault="003E6743" w:rsidP="003E6743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Keep any binaries, build artIfacts/package files (e.g. wheel, egg) etc out of the repo.</w:t>
            </w:r>
          </w:p>
          <w:p w14:paraId="4C29CCE4" w14:textId="77777777" w:rsidR="003E6743" w:rsidRDefault="003E6743" w:rsidP="003E6743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Logs</w:t>
            </w:r>
          </w:p>
          <w:p w14:paraId="7AA63040" w14:textId="77777777" w:rsidR="003E6743" w:rsidRDefault="003E6743" w:rsidP="003E6743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code comments in the script</w:t>
            </w:r>
          </w:p>
          <w:p w14:paraId="4AF049AA" w14:textId="73AEA640" w:rsidR="008542E4" w:rsidRPr="003E6743" w:rsidRDefault="003E6743" w:rsidP="003E6743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outputs (terminal, files, and database) or no credentials or PII data printed to screen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46EC00" w14:textId="77777777" w:rsidR="008542E4" w:rsidRDefault="008542E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ED8B5C2" w14:textId="77777777" w:rsidR="008542E4" w:rsidRDefault="008542E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C1B3C3" w14:textId="77777777" w:rsidR="008542E4" w:rsidRDefault="008542E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41A02FA" w14:textId="77777777" w:rsidR="008542E4" w:rsidRDefault="008542E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10111" w14:textId="77777777" w:rsidR="008542E4" w:rsidRDefault="008542E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C2D7A0" w14:textId="77777777" w:rsidR="008542E4" w:rsidRDefault="008542E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42E4" w14:paraId="258AE414" w14:textId="77777777" w:rsidTr="008542E4">
        <w:trPr>
          <w:divId w:val="95984134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4A945F" w14:textId="58A67FC2" w:rsidR="008542E4" w:rsidRPr="003E6743" w:rsidRDefault="003E6743" w:rsidP="003E6743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Documentation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2AB02B" w14:textId="77777777" w:rsidR="008542E4" w:rsidRDefault="008542E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B5292E" w14:textId="77777777" w:rsidR="008542E4" w:rsidRDefault="008542E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F98F18" w14:textId="77777777" w:rsidR="008542E4" w:rsidRDefault="008542E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F36D33" w14:textId="77777777" w:rsidR="008542E4" w:rsidRDefault="008542E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1236E" w14:textId="77777777" w:rsidR="008542E4" w:rsidRDefault="008542E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9A90E00" w14:textId="77777777" w:rsidR="008542E4" w:rsidRDefault="008542E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42E4" w14:paraId="76222FBF" w14:textId="77777777" w:rsidTr="008542E4">
        <w:trPr>
          <w:divId w:val="95984134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E690B27" w14:textId="77777777" w:rsidR="003E6743" w:rsidRDefault="003E6743" w:rsidP="003E6743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README should contain clear and key info of the repo </w:t>
            </w:r>
            <w:r>
              <w:rPr>
                <w:rFonts w:ascii="Arial" w:eastAsia="Times New Roman" w:hAnsi="Arial" w:cs="Arial"/>
                <w:color w:val="172B4D"/>
                <w:sz w:val="18"/>
                <w:szCs w:val="18"/>
              </w:rPr>
              <w:t>(</w:t>
            </w:r>
            <w:hyperlink r:id="rId7" w:history="1">
              <w:r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guide</w:t>
              </w:r>
            </w:hyperlink>
            <w:r>
              <w:rPr>
                <w:rFonts w:ascii="Arial" w:eastAsia="Times New Roman" w:hAnsi="Arial" w:cs="Arial"/>
                <w:color w:val="172B4D"/>
                <w:sz w:val="18"/>
                <w:szCs w:val="18"/>
              </w:rPr>
              <w:t>).</w:t>
            </w:r>
          </w:p>
          <w:p w14:paraId="0EDDB582" w14:textId="77777777" w:rsidR="003E6743" w:rsidRDefault="003E6743" w:rsidP="003E6743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Select an</w:t>
            </w:r>
            <w:hyperlink r:id="rId8" w:history="1">
              <w:r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 xml:space="preserve"> </w:t>
              </w:r>
              <w:r>
                <w:rPr>
                  <w:rStyle w:val="Hyperlink"/>
                  <w:rFonts w:ascii="Arial" w:eastAsia="Times New Roman" w:hAnsi="Arial" w:cs="Arial"/>
                  <w:color w:val="212B32"/>
                  <w:sz w:val="18"/>
                  <w:szCs w:val="18"/>
                </w:rPr>
                <w:t>appropriate </w:t>
              </w:r>
              <w:r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licence and copyright</w:t>
              </w:r>
            </w:hyperlink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for the repo.</w:t>
            </w:r>
          </w:p>
          <w:p w14:paraId="6A88E3A3" w14:textId="77777777" w:rsidR="003E6743" w:rsidRDefault="003E6743" w:rsidP="003E6743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Add contact details (e.g. email) so users can request additional information or improvements.</w:t>
            </w:r>
          </w:p>
          <w:p w14:paraId="2091D2E3" w14:textId="77777777" w:rsidR="003E6743" w:rsidRDefault="003E6743" w:rsidP="003E6743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Share the location of any available synthetic data or the metadata (if possible).</w:t>
            </w:r>
          </w:p>
          <w:p w14:paraId="3E8F1461" w14:textId="4790DF2D" w:rsidR="008542E4" w:rsidRPr="003E6743" w:rsidRDefault="003E6743" w:rsidP="003E6743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Link with the corresponding publication report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0DB205" w14:textId="77777777" w:rsidR="008542E4" w:rsidRDefault="008542E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73290F" w14:textId="77777777" w:rsidR="008542E4" w:rsidRDefault="008542E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6FAE39E" w14:textId="77777777" w:rsidR="008542E4" w:rsidRDefault="008542E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FADC98" w14:textId="77777777" w:rsidR="008542E4" w:rsidRDefault="008542E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D95E6" w14:textId="77777777" w:rsidR="008542E4" w:rsidRDefault="008542E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89C7ADD" w14:textId="77777777" w:rsidR="008542E4" w:rsidRDefault="008542E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4B420ADB" w14:textId="77777777" w:rsidR="00000000" w:rsidRDefault="007E664C">
      <w:pPr>
        <w:pStyle w:val="NormalWeb"/>
        <w:divId w:val="959841343"/>
        <w:rPr>
          <w:rFonts w:ascii="Arial" w:hAnsi="Arial" w:cs="Arial"/>
          <w:sz w:val="18"/>
          <w:szCs w:val="18"/>
        </w:rPr>
      </w:pPr>
    </w:p>
    <w:p w14:paraId="31FD640E" w14:textId="77777777" w:rsidR="00000000" w:rsidRDefault="007E664C">
      <w:pPr>
        <w:pStyle w:val="NormalWeb"/>
        <w:divId w:val="959841343"/>
        <w:rPr>
          <w:rFonts w:ascii="Arial" w:hAnsi="Arial" w:cs="Arial"/>
          <w:sz w:val="20"/>
          <w:szCs w:val="20"/>
        </w:rPr>
      </w:pPr>
    </w:p>
    <w:sectPr w:rsidR="00000000">
      <w:pgSz w:w="12240" w:h="15840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A4D3E"/>
    <w:multiLevelType w:val="multilevel"/>
    <w:tmpl w:val="F8DE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20A8D"/>
    <w:multiLevelType w:val="multilevel"/>
    <w:tmpl w:val="CC94C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95067D"/>
    <w:multiLevelType w:val="multilevel"/>
    <w:tmpl w:val="329AA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41772E"/>
    <w:multiLevelType w:val="hybridMultilevel"/>
    <w:tmpl w:val="EE82A6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C7D03"/>
    <w:multiLevelType w:val="multilevel"/>
    <w:tmpl w:val="5D2A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2D227E"/>
    <w:multiLevelType w:val="multilevel"/>
    <w:tmpl w:val="CC0EB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791"/>
    <w:rsid w:val="003E6743"/>
    <w:rsid w:val="007E664C"/>
    <w:rsid w:val="008542E4"/>
    <w:rsid w:val="00AB2791"/>
    <w:rsid w:val="00B6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0732A5"/>
  <w15:chartTrackingRefBased/>
  <w15:docId w15:val="{E14422D7-320E-4E0E-AE7F-C35344598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semiHidden/>
    <w:qFormat/>
    <w:pPr>
      <w:ind w:left="720"/>
      <w:contextualSpacing/>
    </w:pPr>
  </w:style>
  <w:style w:type="character" w:customStyle="1" w:styleId="status-macro">
    <w:name w:val="status-macro"/>
    <w:basedOn w:val="DefaultParagraphFont"/>
  </w:style>
  <w:style w:type="character" w:customStyle="1" w:styleId="placeholder-inline-tasks">
    <w:name w:val="placeholder-inline-tasks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841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hsd-confluence.digital.nhs.uk/display/DAT/DS_216%3A+Select+the+right+license+and+copyright+for+your+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keareadm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HSDigital/software-engineering-quality-framework" TargetMode="External"/><Relationship Id="rId5" Type="http://schemas.openxmlformats.org/officeDocument/2006/relationships/hyperlink" Target="https://nhsd-git.digital.nhs.uk/data-services/analytics-service/iuod/rap-community-of-practice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433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DS_216: Checklist to validate repo before publishing to GitHub</vt:lpstr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DS_216: Checklist to validate repo before publishing to GitHub</dc:title>
  <dc:subject/>
  <dc:creator>Helen Richardson</dc:creator>
  <cp:keywords/>
  <dc:description/>
  <cp:lastModifiedBy>Helen Richardson</cp:lastModifiedBy>
  <cp:revision>3</cp:revision>
  <dcterms:created xsi:type="dcterms:W3CDTF">2021-11-24T16:36:00Z</dcterms:created>
  <dcterms:modified xsi:type="dcterms:W3CDTF">2021-11-24T16:37:00Z</dcterms:modified>
</cp:coreProperties>
</file>